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F55" w:rsidRDefault="004F2899">
      <w:pPr>
        <w:pStyle w:val="Title"/>
        <w:jc w:val="right"/>
      </w:pPr>
      <w:fldSimple w:instr=" TITLE  \* MERGEFORMAT ">
        <w:r w:rsidR="00A64C6F">
          <w:t>Assignment Workbook</w:t>
        </w:r>
      </w:fldSimple>
    </w:p>
    <w:p w:rsidR="00777F55" w:rsidRDefault="00777F55">
      <w:pPr>
        <w:pStyle w:val="Title"/>
        <w:jc w:val="right"/>
      </w:pPr>
    </w:p>
    <w:p w:rsidR="00777F55" w:rsidRDefault="00EE2F12" w:rsidP="00A64C6F">
      <w:pPr>
        <w:pStyle w:val="Title"/>
        <w:jc w:val="right"/>
        <w:rPr>
          <w:sz w:val="28"/>
        </w:rPr>
      </w:pPr>
      <w:r>
        <w:rPr>
          <w:sz w:val="28"/>
        </w:rPr>
        <w:t>Fall</w:t>
      </w:r>
      <w:r w:rsidR="0032440B">
        <w:rPr>
          <w:sz w:val="28"/>
        </w:rPr>
        <w:t xml:space="preserve"> 201</w:t>
      </w:r>
      <w:r w:rsidR="00346CC2">
        <w:rPr>
          <w:sz w:val="28"/>
        </w:rPr>
        <w:t>7</w:t>
      </w:r>
    </w:p>
    <w:p w:rsidR="00777F55" w:rsidRDefault="00777F55">
      <w:pPr>
        <w:pStyle w:val="Title"/>
        <w:rPr>
          <w:sz w:val="28"/>
        </w:rPr>
        <w:sectPr w:rsidR="00777F5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77F55" w:rsidRDefault="00AF7A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:rsidTr="008E67BF">
        <w:tc>
          <w:tcPr>
            <w:tcW w:w="1728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:rsidTr="008E67BF">
        <w:tc>
          <w:tcPr>
            <w:tcW w:w="1728" w:type="dxa"/>
          </w:tcPr>
          <w:p w:rsidR="00777F55" w:rsidRDefault="009C3FF4" w:rsidP="00EE2F12">
            <w:pPr>
              <w:pStyle w:val="Tabletext"/>
            </w:pPr>
            <w:r>
              <w:t>December 6, 2017</w:t>
            </w:r>
          </w:p>
        </w:tc>
        <w:tc>
          <w:tcPr>
            <w:tcW w:w="1530" w:type="dxa"/>
          </w:tcPr>
          <w:p w:rsidR="00777F55" w:rsidRDefault="009C3FF4" w:rsidP="009C3FF4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942" w:type="dxa"/>
          </w:tcPr>
          <w:p w:rsidR="00777F55" w:rsidRDefault="009C3FF4" w:rsidP="009C3FF4">
            <w:pPr>
              <w:pStyle w:val="Tabletext"/>
            </w:pPr>
            <w:r>
              <w:t>Initial working document</w:t>
            </w:r>
          </w:p>
        </w:tc>
        <w:tc>
          <w:tcPr>
            <w:tcW w:w="2304" w:type="dxa"/>
          </w:tcPr>
          <w:p w:rsidR="00777F55" w:rsidRDefault="009C3FF4" w:rsidP="009C3FF4">
            <w:pPr>
              <w:pStyle w:val="Tabletext"/>
              <w:jc w:val="center"/>
            </w:pPr>
            <w:r>
              <w:t>Swerve</w:t>
            </w:r>
          </w:p>
        </w:tc>
      </w:tr>
      <w:tr w:rsidR="00777F55" w:rsidTr="008E67BF">
        <w:tc>
          <w:tcPr>
            <w:tcW w:w="1728" w:type="dxa"/>
          </w:tcPr>
          <w:p w:rsidR="00777F55" w:rsidRDefault="00777F55" w:rsidP="00EE2F12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</w:tbl>
    <w:p w:rsidR="00777F55" w:rsidRDefault="00777F55"/>
    <w:p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:rsidR="00E54B6C" w:rsidRDefault="00E54B6C"/>
    <w:p w:rsidR="00A014A9" w:rsidRDefault="00A014A9"/>
    <w:p w:rsidR="009C3FF4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346583" w:history="1">
        <w:r w:rsidR="009C3FF4" w:rsidRPr="00D22689">
          <w:rPr>
            <w:rStyle w:val="Hyperlink"/>
            <w:noProof/>
          </w:rPr>
          <w:t>Potential Entity Classes</w:t>
        </w:r>
        <w:r w:rsidR="009C3FF4">
          <w:rPr>
            <w:noProof/>
            <w:webHidden/>
          </w:rPr>
          <w:tab/>
        </w:r>
        <w:r w:rsidR="009C3FF4">
          <w:rPr>
            <w:noProof/>
            <w:webHidden/>
          </w:rPr>
          <w:fldChar w:fldCharType="begin"/>
        </w:r>
        <w:r w:rsidR="009C3FF4">
          <w:rPr>
            <w:noProof/>
            <w:webHidden/>
          </w:rPr>
          <w:instrText xml:space="preserve"> PAGEREF _Toc500346583 \h </w:instrText>
        </w:r>
        <w:r w:rsidR="009C3FF4">
          <w:rPr>
            <w:noProof/>
            <w:webHidden/>
          </w:rPr>
        </w:r>
        <w:r w:rsidR="009C3FF4">
          <w:rPr>
            <w:noProof/>
            <w:webHidden/>
          </w:rPr>
          <w:fldChar w:fldCharType="separate"/>
        </w:r>
        <w:r w:rsidR="009C3FF4">
          <w:rPr>
            <w:noProof/>
            <w:webHidden/>
          </w:rPr>
          <w:t>4</w:t>
        </w:r>
        <w:r w:rsidR="009C3FF4">
          <w:rPr>
            <w:noProof/>
            <w:webHidden/>
          </w:rPr>
          <w:fldChar w:fldCharType="end"/>
        </w:r>
      </w:hyperlink>
    </w:p>
    <w:p w:rsidR="009C3FF4" w:rsidRDefault="009C3FF4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500346584" w:history="1">
        <w:r w:rsidRPr="00D22689">
          <w:rPr>
            <w:rStyle w:val="Hyperlink"/>
            <w:noProof/>
          </w:rPr>
          <w:t>Classes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3FF4" w:rsidRDefault="009C3FF4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500346585" w:history="1">
        <w:r w:rsidRPr="00D22689">
          <w:rPr>
            <w:rStyle w:val="Hyperlink"/>
            <w:noProof/>
          </w:rPr>
          <w:t>Entity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02A2" w:rsidRDefault="009238EB" w:rsidP="00E502A2">
      <w:pPr>
        <w:pStyle w:val="Heading1"/>
      </w:pPr>
      <w:r>
        <w:fldChar w:fldCharType="end"/>
      </w:r>
      <w:bookmarkStart w:id="0" w:name="_GoBack"/>
      <w:bookmarkEnd w:id="0"/>
      <w:r w:rsidR="00AF7A96">
        <w:br w:type="page"/>
      </w:r>
      <w:bookmarkStart w:id="1" w:name="_Toc435476419"/>
      <w:bookmarkStart w:id="2" w:name="_Toc500346583"/>
      <w:r w:rsidR="00E502A2" w:rsidRPr="00F100DC">
        <w:lastRenderedPageBreak/>
        <w:t xml:space="preserve">Potential </w:t>
      </w:r>
      <w:r w:rsidR="00E502A2">
        <w:t xml:space="preserve">Entity </w:t>
      </w:r>
      <w:r w:rsidR="00E502A2" w:rsidRPr="00F100DC">
        <w:t>Classes</w:t>
      </w:r>
      <w:bookmarkEnd w:id="1"/>
      <w:bookmarkEnd w:id="2"/>
    </w:p>
    <w:p w:rsidR="00E502A2" w:rsidRDefault="00E502A2" w:rsidP="00E502A2"/>
    <w:p w:rsidR="009C3FF4" w:rsidRDefault="009C3FF4" w:rsidP="009C3FF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8009"/>
      </w:tblGrid>
      <w:tr w:rsidR="009C3FF4" w:rsidRPr="001925D3" w:rsidTr="0091422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jc w:val="center"/>
              <w:rPr>
                <w:rFonts w:ascii="Calibri" w:hAnsi="Calibri"/>
                <w:b/>
                <w:bCs/>
                <w:lang w:eastAsia="en-CA"/>
              </w:rPr>
            </w:pPr>
            <w:r w:rsidRPr="001925D3">
              <w:rPr>
                <w:rFonts w:ascii="Calibri" w:hAnsi="Calibri"/>
                <w:b/>
                <w:bCs/>
                <w:lang w:eastAsia="en-CA"/>
              </w:rPr>
              <w:t>Classes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jc w:val="center"/>
              <w:rPr>
                <w:rFonts w:ascii="Calibri" w:hAnsi="Calibri"/>
                <w:b/>
                <w:bCs/>
                <w:lang w:eastAsia="en-CA"/>
              </w:rPr>
            </w:pPr>
            <w:r w:rsidRPr="001925D3">
              <w:rPr>
                <w:rFonts w:ascii="Calibri" w:hAnsi="Calibri"/>
                <w:b/>
                <w:bCs/>
                <w:lang w:eastAsia="en-CA"/>
              </w:rPr>
              <w:t>Brief Description</w:t>
            </w:r>
          </w:p>
        </w:tc>
      </w:tr>
      <w:tr w:rsidR="009C3FF4" w:rsidRPr="001925D3" w:rsidTr="00914225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Patient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Hold physical info on the patient, along with payment info, credentials, the physician serving them, appointments scheduled and transaction history.</w:t>
            </w:r>
          </w:p>
        </w:tc>
      </w:tr>
      <w:tr w:rsidR="009C3FF4" w:rsidRPr="001925D3" w:rsidTr="0091422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Appointment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An instance in time linked to a physician and a patient, the multiple appointments are organized in the schedule class. A patient will have multiple appointments and a Physician will have multiple appointments.</w:t>
            </w:r>
          </w:p>
        </w:tc>
      </w:tr>
      <w:tr w:rsidR="009C3FF4" w:rsidRPr="001925D3" w:rsidTr="0091422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Registration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Creates and populates patient profile with information they provide, can have new attributes added by Physician or Admin.</w:t>
            </w:r>
          </w:p>
        </w:tc>
      </w:tr>
      <w:tr w:rsidR="009C3FF4" w:rsidRPr="001925D3" w:rsidTr="0091422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Physician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Contains a name and physician credentials, is able to create and assign exercises, along with assign rehab plans, change them, view reports and close patient cases.</w:t>
            </w:r>
          </w:p>
        </w:tc>
      </w:tr>
      <w:tr w:rsidR="009C3FF4" w:rsidRPr="001925D3" w:rsidTr="0091422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Admin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 xml:space="preserve">A class to hold the admins credentials, and performs changes to user accounts. </w:t>
            </w:r>
          </w:p>
        </w:tc>
      </w:tr>
      <w:tr w:rsidR="009C3FF4" w:rsidRPr="001925D3" w:rsidTr="0091422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Rehab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Standard rehab plans that have exercises serve as base templates for custom to be built off of. Can be assigned to a patient profiles by the physician.</w:t>
            </w:r>
          </w:p>
        </w:tc>
      </w:tr>
      <w:tr w:rsidR="009C3FF4" w:rsidRPr="001925D3" w:rsidTr="00914225">
        <w:trPr>
          <w:trHeight w:val="6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Exercise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Actions prescribed by physicians used to make up plan, includes visuals that demonstrate the exercise.</w:t>
            </w:r>
          </w:p>
        </w:tc>
      </w:tr>
      <w:tr w:rsidR="009C3FF4" w:rsidRPr="001925D3" w:rsidTr="0091422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Assessment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Data that pertains to the patient and tests they undergo, assigned and customized by physicians.</w:t>
            </w:r>
          </w:p>
        </w:tc>
      </w:tr>
      <w:tr w:rsidR="009C3FF4" w:rsidRPr="001925D3" w:rsidTr="0091422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Progress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Contains data that pertains to the patient's recovery, relates current assessment to previous ones to show improvement.</w:t>
            </w:r>
          </w:p>
        </w:tc>
      </w:tr>
      <w:tr w:rsidR="009C3FF4" w:rsidRPr="001925D3" w:rsidTr="0091422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Composed of a set of appointments booked, each physician will have their own schedule, the clinic will have a schedule of all appointments, and each patient will have their own schedule.</w:t>
            </w:r>
          </w:p>
        </w:tc>
      </w:tr>
      <w:tr w:rsidR="009C3FF4" w:rsidRPr="001925D3" w:rsidTr="0091422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 xml:space="preserve">Transaction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Billing, payment method, account info, payment credentials, patientID, created by the patient or an admin.</w:t>
            </w:r>
          </w:p>
        </w:tc>
      </w:tr>
      <w:tr w:rsidR="009C3FF4" w:rsidRPr="001925D3" w:rsidTr="0091422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Base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 xml:space="preserve">All account types {admin, physician, patient} inherit from this abstract account. </w:t>
            </w:r>
            <w:r w:rsidRPr="001925D3">
              <w:rPr>
                <w:rFonts w:ascii="Calibri" w:hAnsi="Calibri"/>
                <w:lang w:eastAsia="en-CA"/>
              </w:rPr>
              <w:br/>
              <w:t>Accounts hold a name, email, username and password.</w:t>
            </w:r>
          </w:p>
        </w:tc>
      </w:tr>
      <w:tr w:rsidR="009C3FF4" w:rsidRPr="001925D3" w:rsidTr="0091422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Template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The form that holds the questions that the user will fill out.</w:t>
            </w:r>
            <w:r>
              <w:rPr>
                <w:rFonts w:ascii="Calibri" w:hAnsi="Calibri"/>
                <w:lang w:eastAsia="en-CA"/>
              </w:rPr>
              <w:t xml:space="preserve"> May be guided by the physician</w:t>
            </w:r>
            <w:r w:rsidRPr="001925D3">
              <w:rPr>
                <w:rFonts w:ascii="Calibri" w:hAnsi="Calibri"/>
                <w:lang w:eastAsia="en-CA"/>
              </w:rPr>
              <w:t>.</w:t>
            </w:r>
          </w:p>
        </w:tc>
      </w:tr>
      <w:tr w:rsidR="009C3FF4" w:rsidRPr="001925D3" w:rsidTr="0091422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>
              <w:rPr>
                <w:rFonts w:ascii="Calibri" w:hAnsi="Calibri"/>
                <w:lang w:eastAsia="en-CA"/>
              </w:rPr>
              <w:t>Exercises i</w:t>
            </w:r>
            <w:r w:rsidRPr="001925D3">
              <w:rPr>
                <w:rFonts w:ascii="Calibri" w:hAnsi="Calibri"/>
                <w:lang w:eastAsia="en-CA"/>
              </w:rPr>
              <w:t>n Plans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The subset of exercises that are taken into one Rehab Plan.</w:t>
            </w:r>
          </w:p>
        </w:tc>
      </w:tr>
      <w:tr w:rsidR="009C3FF4" w:rsidRPr="001925D3" w:rsidTr="0091422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Used to represent first and last name values of users.</w:t>
            </w:r>
          </w:p>
        </w:tc>
      </w:tr>
      <w:tr w:rsidR="009C3FF4" w:rsidRPr="001925D3" w:rsidTr="0091422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C3FF4" w:rsidRPr="001925D3" w:rsidRDefault="009C3FF4" w:rsidP="00914225">
            <w:pPr>
              <w:spacing w:line="240" w:lineRule="auto"/>
              <w:rPr>
                <w:rFonts w:ascii="Calibri" w:hAnsi="Calibri"/>
                <w:lang w:eastAsia="en-CA"/>
              </w:rPr>
            </w:pPr>
            <w:r w:rsidRPr="001925D3">
              <w:rPr>
                <w:rFonts w:ascii="Calibri" w:hAnsi="Calibri"/>
                <w:lang w:eastAsia="en-CA"/>
              </w:rPr>
              <w:t xml:space="preserve">The Questions that are asked to the user to gauge success of treatment. Not limited to: Multiple choice, scale questions and long answer questions. </w:t>
            </w:r>
          </w:p>
        </w:tc>
      </w:tr>
    </w:tbl>
    <w:p w:rsidR="009C3FF4" w:rsidRDefault="009C3FF4" w:rsidP="009C3FF4"/>
    <w:p w:rsidR="002B0623" w:rsidRDefault="002B0623" w:rsidP="00E502A2">
      <w:pPr>
        <w:pStyle w:val="Heading1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166FB8" w:rsidRDefault="00866A1E">
      <w:pPr>
        <w:widowControl/>
        <w:spacing w:line="240" w:lineRule="auto"/>
      </w:pPr>
      <w:r>
        <w:br w:type="page"/>
      </w:r>
    </w:p>
    <w:p w:rsidR="00166FB8" w:rsidRDefault="00166FB8" w:rsidP="00166FB8">
      <w:pPr>
        <w:pStyle w:val="Heading1"/>
      </w:pPr>
      <w:bookmarkStart w:id="3" w:name="_Toc287565551"/>
      <w:bookmarkStart w:id="4" w:name="_Toc382396608"/>
      <w:bookmarkStart w:id="5" w:name="_Toc414220216"/>
      <w:bookmarkStart w:id="6" w:name="_Toc435476421"/>
      <w:bookmarkStart w:id="7" w:name="_Toc500346584"/>
      <w:r>
        <w:lastRenderedPageBreak/>
        <w:t>Classes Attributes</w:t>
      </w:r>
      <w:bookmarkEnd w:id="3"/>
      <w:bookmarkEnd w:id="4"/>
      <w:bookmarkEnd w:id="5"/>
      <w:bookmarkEnd w:id="6"/>
      <w:bookmarkEnd w:id="7"/>
      <w:r>
        <w:t xml:space="preserve"> </w:t>
      </w:r>
    </w:p>
    <w:p w:rsidR="00166FB8" w:rsidRPr="004B5D62" w:rsidRDefault="00166FB8" w:rsidP="00166FB8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05"/>
        <w:gridCol w:w="4429"/>
      </w:tblGrid>
      <w:tr w:rsidR="009C3FF4" w:rsidRPr="009C3FF4" w:rsidTr="009C3FF4">
        <w:trPr>
          <w:trHeight w:val="30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 xml:space="preserve">Patient Account 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Description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username chosen by the patient, must be unique to each account.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password associated with the patient account.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emailAddress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An email address that can be used to contact the user of the account.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billingInfo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information required to process a payment for the account.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accountStatus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enum {active, inactive}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Dictates whether the account is currently active or inactive.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openCase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enum {open, closed}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Dictates whether the case for a specific injury or treatment plan is currently active on the account.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assignedRehabPlanID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ID of the assigned rehab plan.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first and last name of the account owner.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sex of the patient.</w:t>
            </w:r>
          </w:p>
        </w:tc>
      </w:tr>
      <w:tr w:rsidR="009C3FF4" w:rsidRPr="009C3FF4" w:rsidTr="009C3FF4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dateOfBirth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When the person was born.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Describes the patient's home address.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telephoneNumber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phone number of a user.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healthCardNumber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patient's health card number.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maritalStatus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enum {married, single, divorced, widowed, other}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Describes if the patient is married, single, widowed, etc.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occupation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Describes the patient's current job.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Appointment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Description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appointmentID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Unique identification record for the appointment.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physicianID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An id string used to uniquely identify a physician.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An id string used to uniquely identify a patient.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timeOfAppointment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timeslot of a single appointment.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  <w:p w:rsid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  <w:p w:rsid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  <w:p w:rsid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  <w:p w:rsid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  <w:p w:rsid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Template Forms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Description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questionsToAsk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Questions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Holds the strings of the questions needed for the form.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templateID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id of the template report.</w:t>
            </w:r>
          </w:p>
        </w:tc>
      </w:tr>
      <w:tr w:rsidR="009C3FF4" w:rsidRPr="009C3FF4" w:rsidTr="009C3FF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templateName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saved name of the template form.</w:t>
            </w:r>
          </w:p>
        </w:tc>
      </w:tr>
      <w:tr w:rsidR="009C3FF4" w:rsidRPr="009C3FF4" w:rsidTr="009C3FF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Physician Account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username chosen by the physician to log into a physician account.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 password chosen by the physician to log into their account.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An email address used to contact the physician.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name of the physician.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Admin Account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Description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username chosen by the admin to log into an admin account.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 password chosen by the admin to log into their account.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An email address used to contact the admin.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name of the admin.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Rehab Plan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Description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rehabPlanID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An id number used to uniquely identify a rehab plan.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name of the rehab plan.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 brief description that describes the rehab plan.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authorName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author of the rehab plan.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objectives of the rehab plan.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overallRehabilitationGoal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overall desired outcome of the rehab plan and what it sets out to fix.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listOfExercises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 list of various exercises that are part of the rehab plan, ordered properly for the plan.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timeframeToCompletePlan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Gives an estimated time frame to complete the rehab plan.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assessmentTest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Gives a brief assessment of the rehab plan and shows the patient's progress in the rehab plan.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Exercise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Description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ExerciseID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unique identification code for the exercise.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name of the exercise.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 brief description of the exercise.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authorName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name of the author of the exercise.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objective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Lists the benefits of the exercise.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actionSteps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steps to perform the exercise.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muscle groups that the exercise will work on.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multimediaURL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 URL that links to a video of a demonstration of the exercise.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Assessment Report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Description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assessmentReportID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Unique assessment identifier.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paitentUsername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First and last name of patient.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Description of the report.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authorName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First and last name of the author.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assessmentTools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Questions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Possible questions to be asked on the assessment.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Progress Report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Description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painLevel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Scale of 1 to 10 with 10 being the most pain, representative by smiley images.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mobilityMeasurement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Relative to starting measurement of 0 based on the activity.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notes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Any notes on the progress of the patient.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Schedule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Description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patientUsername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unique code for the patient, foreign key.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physicianUsername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unique ID code for the physician, foreign key.</w:t>
            </w:r>
          </w:p>
        </w:tc>
      </w:tr>
      <w:tr w:rsidR="009C3FF4" w:rsidRPr="009C3FF4" w:rsidTr="009C3FF4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appointments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All the appointments pertaining to the schedule owner.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scheduleOwner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owner of the report (e.g. Physician, Patient).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  <w:p w:rsid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Transaction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Description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Unique transaction identifier.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patientUsername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Foreign key to patient identifier.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Dollar amount of treatment cost to the second decimal.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paymentMethod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user's choice of payment.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Foreign key to exercise plan.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Date and time of payment.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Exercises in Plans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Description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exercise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 collection of exercises that will be paired with exercise plan information and then given to a plan.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repNumber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int[]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number of times an exercise should be performed in a set.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duration to perform the exercise.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frequency of the exercise, describing how quickly the exercise should be performed.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targetDate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date[]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 xml:space="preserve">The date that the specific exercise in the plan will transition to another stage e.g. duration form </w:t>
            </w: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br/>
              <w:t>4-5 minutes, frequency from slow to fast.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Name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Description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Given name.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Surname.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Questions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Description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mutipleChoiceAnswer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Responses with possible answers a, b, c, d , etc.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scaleAnswer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Responses to questions on a relative scale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longQuestionsAnswer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Written answer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multipleChoiceQuestion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Multiple choice questions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scaleQuestions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Questions on a scale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longQuestions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Written long answer questions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  <w:p w:rsid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  <w:p w:rsid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Base Account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Description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username for any given account.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 password chosen for any given account.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An email address used to contact the account owner.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name of the account owner.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lang w:val="en-CA" w:eastAsia="en-CA"/>
              </w:rPr>
            </w:pP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Registration Form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Attribute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b/>
                <w:bCs/>
                <w:sz w:val="22"/>
                <w:szCs w:val="22"/>
                <w:lang w:val="en-CA" w:eastAsia="en-CA"/>
              </w:rPr>
              <w:t>Description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questionsToAsk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Questions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Holds the strings of the questions needed for the form.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registrationID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id of the registration form.</w:t>
            </w:r>
          </w:p>
        </w:tc>
      </w:tr>
      <w:tr w:rsidR="009C3FF4" w:rsidRPr="009C3FF4" w:rsidTr="009C3F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formName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C3FF4" w:rsidRPr="009C3FF4" w:rsidRDefault="009C3FF4" w:rsidP="009C3FF4">
            <w:pPr>
              <w:widowControl/>
              <w:spacing w:line="240" w:lineRule="auto"/>
              <w:rPr>
                <w:rFonts w:ascii="Calibri" w:hAnsi="Calibri"/>
                <w:sz w:val="22"/>
                <w:szCs w:val="22"/>
                <w:lang w:val="en-CA" w:eastAsia="en-CA"/>
              </w:rPr>
            </w:pPr>
            <w:r w:rsidRPr="009C3FF4">
              <w:rPr>
                <w:rFonts w:ascii="Calibri" w:hAnsi="Calibri"/>
                <w:sz w:val="22"/>
                <w:szCs w:val="22"/>
                <w:lang w:val="en-CA" w:eastAsia="en-CA"/>
              </w:rPr>
              <w:t>The saved name of the registration form.</w:t>
            </w:r>
          </w:p>
        </w:tc>
      </w:tr>
    </w:tbl>
    <w:p w:rsidR="00866A1E" w:rsidRDefault="00866A1E">
      <w:pPr>
        <w:widowControl/>
        <w:spacing w:line="240" w:lineRule="auto"/>
      </w:pPr>
    </w:p>
    <w:p w:rsidR="00166FB8" w:rsidRDefault="00166FB8">
      <w:pPr>
        <w:widowControl/>
        <w:spacing w:line="240" w:lineRule="auto"/>
      </w:pPr>
    </w:p>
    <w:p w:rsidR="001A0738" w:rsidRDefault="001A0738" w:rsidP="001A0738">
      <w:pPr>
        <w:widowControl/>
        <w:spacing w:line="240" w:lineRule="auto"/>
      </w:pPr>
    </w:p>
    <w:p w:rsidR="00166FB8" w:rsidRDefault="00166FB8">
      <w:pPr>
        <w:widowControl/>
        <w:spacing w:line="240" w:lineRule="auto"/>
        <w:rPr>
          <w:rFonts w:ascii="Arial" w:hAnsi="Arial"/>
          <w:b/>
          <w:sz w:val="28"/>
        </w:rPr>
      </w:pPr>
      <w:r>
        <w:br w:type="page"/>
      </w:r>
    </w:p>
    <w:p w:rsidR="00866A1E" w:rsidRDefault="00166FB8" w:rsidP="00166FB8">
      <w:pPr>
        <w:pStyle w:val="Heading1"/>
      </w:pPr>
      <w:bookmarkStart w:id="8" w:name="_Toc500346585"/>
      <w:r>
        <w:lastRenderedPageBreak/>
        <w:t>Entity Class Diagram</w:t>
      </w:r>
      <w:bookmarkEnd w:id="8"/>
    </w:p>
    <w:p w:rsidR="00166FB8" w:rsidRDefault="00166FB8" w:rsidP="00166FB8"/>
    <w:p w:rsidR="00166FB8" w:rsidRDefault="009C3FF4" w:rsidP="00166FB8">
      <w:r>
        <w:rPr>
          <w:noProof/>
        </w:rPr>
        <w:drawing>
          <wp:inline distT="0" distB="0" distL="0" distR="0">
            <wp:extent cx="5935980" cy="4991100"/>
            <wp:effectExtent l="0" t="0" r="7620" b="0"/>
            <wp:docPr id="1" name="Picture 1" descr="D:\Downloads\Entity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Entity cla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B8" w:rsidRPr="00166FB8" w:rsidRDefault="00166FB8" w:rsidP="00166FB8"/>
    <w:sectPr w:rsidR="00166FB8" w:rsidRPr="00166FB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5BE" w:rsidRDefault="00D165BE" w:rsidP="003A2CA9">
      <w:pPr>
        <w:spacing w:line="240" w:lineRule="auto"/>
      </w:pPr>
      <w:r>
        <w:separator/>
      </w:r>
    </w:p>
  </w:endnote>
  <w:endnote w:type="continuationSeparator" w:id="0">
    <w:p w:rsidR="00D165BE" w:rsidRDefault="00D165BE" w:rsidP="003A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F55" w:rsidRDefault="00AF7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7F55" w:rsidRDefault="0077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F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 w:rsidP="00A64C6F">
          <w:pPr>
            <w:jc w:val="center"/>
          </w:pPr>
          <w:r>
            <w:sym w:font="Symbol" w:char="F0D3"/>
          </w:r>
          <w:r w:rsidR="00740FC9" w:rsidRPr="00740FC9">
            <w:rPr>
              <w:i/>
              <w:iCs/>
            </w:rPr>
            <w:t>your name</w:t>
          </w:r>
          <w:r>
            <w:t>, 20</w:t>
          </w:r>
          <w:r w:rsidR="00740FC9">
            <w:t>1</w:t>
          </w:r>
          <w:r w:rsidR="00346CC2"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D672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777F55" w:rsidRDefault="00777F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F55" w:rsidRDefault="00777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5BE" w:rsidRDefault="00D165BE" w:rsidP="003A2CA9">
      <w:pPr>
        <w:spacing w:line="240" w:lineRule="auto"/>
      </w:pPr>
      <w:r>
        <w:separator/>
      </w:r>
    </w:p>
  </w:footnote>
  <w:footnote w:type="continuationSeparator" w:id="0">
    <w:p w:rsidR="00D165BE" w:rsidRDefault="00D165BE" w:rsidP="003A2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F55" w:rsidRDefault="00777F55">
    <w:pPr>
      <w:rPr>
        <w:sz w:val="24"/>
      </w:rPr>
    </w:pPr>
  </w:p>
  <w:p w:rsidR="00777F55" w:rsidRDefault="00777F55">
    <w:pPr>
      <w:pBdr>
        <w:top w:val="single" w:sz="6" w:space="1" w:color="auto"/>
      </w:pBdr>
      <w:rPr>
        <w:sz w:val="24"/>
      </w:rPr>
    </w:pPr>
  </w:p>
  <w:p w:rsidR="00777F55" w:rsidRDefault="0032440B" w:rsidP="00CF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</w:t>
    </w:r>
    <w:r w:rsidR="00CF3293">
      <w:rPr>
        <w:rFonts w:ascii="Arial" w:hAnsi="Arial"/>
        <w:b/>
        <w:sz w:val="36"/>
      </w:rPr>
      <w:t>3352</w:t>
    </w:r>
    <w:r w:rsidR="00EE2F12">
      <w:rPr>
        <w:rFonts w:ascii="Arial" w:hAnsi="Arial"/>
        <w:b/>
        <w:sz w:val="36"/>
      </w:rPr>
      <w:t>a</w:t>
    </w:r>
    <w:r>
      <w:rPr>
        <w:rFonts w:ascii="Arial" w:hAnsi="Arial"/>
        <w:b/>
        <w:sz w:val="36"/>
      </w:rPr>
      <w:t xml:space="preserve">: Software </w:t>
    </w:r>
    <w:r w:rsidR="00CF3293">
      <w:rPr>
        <w:rFonts w:ascii="Arial" w:hAnsi="Arial"/>
        <w:b/>
        <w:sz w:val="36"/>
      </w:rPr>
      <w:t>Requirements and Analysis</w:t>
    </w:r>
  </w:p>
  <w:p w:rsidR="00777F55" w:rsidRDefault="00777F55">
    <w:pPr>
      <w:pBdr>
        <w:bottom w:val="single" w:sz="6" w:space="1" w:color="auto"/>
      </w:pBdr>
      <w:jc w:val="right"/>
      <w:rPr>
        <w:sz w:val="24"/>
      </w:rPr>
    </w:pPr>
  </w:p>
  <w:p w:rsidR="00777F55" w:rsidRDefault="00777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F55">
      <w:tc>
        <w:tcPr>
          <w:tcW w:w="6379" w:type="dxa"/>
        </w:tcPr>
        <w:p w:rsidR="00777F55" w:rsidRDefault="0032440B" w:rsidP="00CF3293">
          <w:r>
            <w:t>SE</w:t>
          </w:r>
          <w:r w:rsidR="00CF3293">
            <w:t>3352</w:t>
          </w:r>
          <w:r w:rsidR="00EE2F12">
            <w:t>a</w:t>
          </w:r>
          <w:r>
            <w:t xml:space="preserve">: Software </w:t>
          </w:r>
          <w:r w:rsidR="00CF3293">
            <w:t>Requirements and Analysis</w:t>
          </w:r>
        </w:p>
      </w:tc>
      <w:tc>
        <w:tcPr>
          <w:tcW w:w="3179" w:type="dxa"/>
        </w:tcPr>
        <w:p w:rsidR="00777F55" w:rsidRDefault="00AF7A96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          </w:t>
          </w:r>
          <w:r w:rsidR="000E3F19">
            <w:t xml:space="preserve">      </w:t>
          </w:r>
          <w:r w:rsidR="00EE2F12">
            <w:t xml:space="preserve">    Fall </w:t>
          </w:r>
          <w:r w:rsidR="0032440B">
            <w:t>201</w:t>
          </w:r>
          <w:r w:rsidR="00346CC2">
            <w:t>7</w:t>
          </w:r>
        </w:p>
      </w:tc>
    </w:tr>
    <w:tr w:rsidR="00777F55">
      <w:tc>
        <w:tcPr>
          <w:tcW w:w="6379" w:type="dxa"/>
        </w:tcPr>
        <w:p w:rsidR="00777F55" w:rsidRDefault="004F2899" w:rsidP="0032440B">
          <w:fldSimple w:instr=" TITLE  \* MERGEFORMAT ">
            <w:r w:rsidR="00DF3B8D">
              <w:t>Assignment Workbook</w:t>
            </w:r>
          </w:fldSimple>
        </w:p>
      </w:tc>
      <w:tc>
        <w:tcPr>
          <w:tcW w:w="3179" w:type="dxa"/>
        </w:tcPr>
        <w:p w:rsidR="00777F55" w:rsidRDefault="009C3FF4" w:rsidP="00CF3293">
          <w:r>
            <w:t xml:space="preserve">  Issue Date: December 6, 2017</w:t>
          </w:r>
        </w:p>
      </w:tc>
    </w:tr>
    <w:tr w:rsidR="00777F55">
      <w:tc>
        <w:tcPr>
          <w:tcW w:w="9558" w:type="dxa"/>
          <w:gridSpan w:val="2"/>
        </w:tcPr>
        <w:p w:rsidR="00777F55" w:rsidRDefault="004F2899" w:rsidP="0032440B">
          <w:fldSimple w:instr=" FILENAME  \* MERGEFORMAT ">
            <w:r w:rsidR="009C3FF4">
              <w:rPr>
                <w:noProof/>
              </w:rPr>
              <w:t>Swerve</w:t>
            </w:r>
            <w:r w:rsidR="006D43AD">
              <w:rPr>
                <w:noProof/>
              </w:rPr>
              <w:t>_SE3352_Workbook.docx</w:t>
            </w:r>
          </w:fldSimple>
        </w:p>
      </w:tc>
    </w:tr>
  </w:tbl>
  <w:p w:rsidR="00777F55" w:rsidRDefault="00777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F55" w:rsidRDefault="00777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DA25B9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831EA"/>
    <w:multiLevelType w:val="hybridMultilevel"/>
    <w:tmpl w:val="9222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3"/>
    <w:rsid w:val="00002CB3"/>
    <w:rsid w:val="000D20EC"/>
    <w:rsid w:val="000E3F19"/>
    <w:rsid w:val="00166FB8"/>
    <w:rsid w:val="001A0738"/>
    <w:rsid w:val="001B3167"/>
    <w:rsid w:val="001E2CEE"/>
    <w:rsid w:val="00226382"/>
    <w:rsid w:val="002A4E7C"/>
    <w:rsid w:val="002B0623"/>
    <w:rsid w:val="002E02C6"/>
    <w:rsid w:val="00307C1B"/>
    <w:rsid w:val="0032440B"/>
    <w:rsid w:val="00346CC2"/>
    <w:rsid w:val="003804BA"/>
    <w:rsid w:val="00385B9C"/>
    <w:rsid w:val="00434CF4"/>
    <w:rsid w:val="004673FE"/>
    <w:rsid w:val="00473B8E"/>
    <w:rsid w:val="00486541"/>
    <w:rsid w:val="004F2899"/>
    <w:rsid w:val="00523174"/>
    <w:rsid w:val="00663C07"/>
    <w:rsid w:val="006D43AD"/>
    <w:rsid w:val="00740FC9"/>
    <w:rsid w:val="00777F55"/>
    <w:rsid w:val="007A77F1"/>
    <w:rsid w:val="00837500"/>
    <w:rsid w:val="00866A1E"/>
    <w:rsid w:val="00895049"/>
    <w:rsid w:val="008E67BF"/>
    <w:rsid w:val="009039FA"/>
    <w:rsid w:val="009238EB"/>
    <w:rsid w:val="00967A6C"/>
    <w:rsid w:val="009C3FF4"/>
    <w:rsid w:val="00A014A9"/>
    <w:rsid w:val="00A64C6F"/>
    <w:rsid w:val="00AA1A02"/>
    <w:rsid w:val="00AD672F"/>
    <w:rsid w:val="00AE6DAB"/>
    <w:rsid w:val="00AF7A96"/>
    <w:rsid w:val="00B8578F"/>
    <w:rsid w:val="00B95BAF"/>
    <w:rsid w:val="00C8263F"/>
    <w:rsid w:val="00CA409B"/>
    <w:rsid w:val="00CF3293"/>
    <w:rsid w:val="00D165BE"/>
    <w:rsid w:val="00D629AA"/>
    <w:rsid w:val="00DC3683"/>
    <w:rsid w:val="00DF3B8D"/>
    <w:rsid w:val="00E502A2"/>
    <w:rsid w:val="00E54B6C"/>
    <w:rsid w:val="00E72186"/>
    <w:rsid w:val="00EE2F12"/>
    <w:rsid w:val="00F75D03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55C2A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table" w:styleId="TableGrid">
    <w:name w:val="Table Grid"/>
    <w:basedOn w:val="TableNormal"/>
    <w:uiPriority w:val="59"/>
    <w:rsid w:val="00E5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52A51-9B88-46D6-A573-6B95F324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</Template>
  <TotalTime>0</TotalTime>
  <Pages>10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>Swerve</Company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SE3352a Software Design</dc:subject>
  <dc:creator>student name</dc:creator>
  <cp:lastModifiedBy>Matthew Price</cp:lastModifiedBy>
  <cp:revision>2</cp:revision>
  <cp:lastPrinted>1999-05-24T19:06:00Z</cp:lastPrinted>
  <dcterms:created xsi:type="dcterms:W3CDTF">2017-12-06T23:03:00Z</dcterms:created>
  <dcterms:modified xsi:type="dcterms:W3CDTF">2017-12-06T23:03:00Z</dcterms:modified>
</cp:coreProperties>
</file>